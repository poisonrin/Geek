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BBE3" w14:textId="3F4346EA" w:rsidR="00595008" w:rsidRPr="00570070" w:rsidRDefault="00570070" w:rsidP="00570070">
      <w:pPr>
        <w:pStyle w:val="Ttulo"/>
        <w:jc w:val="left"/>
        <w:rPr>
          <w:lang w:val="pt-BR"/>
        </w:rPr>
      </w:pPr>
      <w:r>
        <w:rPr>
          <w:lang w:val="pt-BR"/>
        </w:rPr>
        <w:t xml:space="preserve">Grupo: Ana </w:t>
      </w:r>
      <w:proofErr w:type="spellStart"/>
      <w:r>
        <w:rPr>
          <w:lang w:val="pt-BR"/>
        </w:rPr>
        <w:t>Maxinimno</w:t>
      </w:r>
      <w:proofErr w:type="spellEnd"/>
      <w:r>
        <w:rPr>
          <w:lang w:val="pt-BR"/>
        </w:rPr>
        <w:t xml:space="preserve">, Henrique Rodrigues, Arthur Aguiar, Isabela </w:t>
      </w:r>
      <w:proofErr w:type="spellStart"/>
      <w:r>
        <w:rPr>
          <w:lang w:val="pt-BR"/>
        </w:rPr>
        <w:t>Guessi</w:t>
      </w:r>
      <w:proofErr w:type="spellEnd"/>
      <w:r>
        <w:rPr>
          <w:lang w:val="pt-BR"/>
        </w:rPr>
        <w:t>.</w:t>
      </w:r>
      <w:r>
        <w:rPr>
          <w:lang w:val="pt-BR"/>
        </w:rPr>
        <w:br/>
      </w:r>
      <w:r>
        <w:rPr>
          <w:lang w:val="pt-BR"/>
        </w:rPr>
        <w:br/>
        <w:t xml:space="preserve">Scrum Master: Ana </w:t>
      </w:r>
      <w:proofErr w:type="spellStart"/>
      <w:r>
        <w:rPr>
          <w:lang w:val="pt-BR"/>
        </w:rPr>
        <w:t>Maximino</w:t>
      </w:r>
      <w:proofErr w:type="spellEnd"/>
      <w:r>
        <w:rPr>
          <w:lang w:val="pt-BR"/>
        </w:rPr>
        <w:t>.</w:t>
      </w:r>
      <w:r>
        <w:rPr>
          <w:lang w:val="pt-BR"/>
        </w:rPr>
        <w:br/>
        <w:t>Tema: Cultura Geek</w:t>
      </w:r>
    </w:p>
    <w:p w14:paraId="117A94E5" w14:textId="2030C621" w:rsidR="000E0C3A" w:rsidRPr="000E0C3A" w:rsidRDefault="000E0C3A">
      <w:pPr>
        <w:rPr>
          <w:rFonts w:ascii="Segoe UI" w:hAnsi="Segoe UI" w:cs="Segoe UI"/>
          <w:b/>
          <w:lang w:val="pt-BR"/>
        </w:rPr>
      </w:pPr>
      <w:r w:rsidRPr="000E0C3A">
        <w:rPr>
          <w:rFonts w:ascii="Segoe UI" w:hAnsi="Segoe UI" w:cs="Segoe UI"/>
          <w:b/>
          <w:lang w:val="pt-BR"/>
        </w:rPr>
        <w:t>Cronograma</w:t>
      </w:r>
    </w:p>
    <w:tbl>
      <w:tblPr>
        <w:tblW w:w="94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5141"/>
        <w:gridCol w:w="1355"/>
        <w:gridCol w:w="1780"/>
      </w:tblGrid>
      <w:tr w:rsidR="000E0C3A" w:rsidRPr="000E0C3A" w14:paraId="5D910B50" w14:textId="77777777" w:rsidTr="00646A48">
        <w:trPr>
          <w:trHeight w:val="80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072BE" w14:textId="77777777"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>Sprint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251CE" w14:textId="77777777"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</w:pPr>
            <w:r w:rsidRPr="000E0C3A"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EDAD2" w14:textId="77777777"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</w:pPr>
            <w:r w:rsidRPr="000E0C3A"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>Membro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960D" w14:textId="77777777"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</w:pPr>
            <w:r w:rsidRPr="000E0C3A"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 xml:space="preserve">Entrega </w:t>
            </w:r>
            <w:r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>Prevista</w:t>
            </w:r>
          </w:p>
        </w:tc>
      </w:tr>
      <w:tr w:rsidR="000E0C3A" w:rsidRPr="000E0C3A" w14:paraId="20C52A2C" w14:textId="77777777" w:rsidTr="00646A48">
        <w:trPr>
          <w:trHeight w:val="61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422C907D" w14:textId="35C9C1DA" w:rsidR="000E0C3A" w:rsidRPr="000E0C3A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telaInicial</w:t>
            </w:r>
            <w:proofErr w:type="spellEnd"/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1A14C060" w14:textId="2FB5C010" w:rsidR="000E0C3A" w:rsidRPr="000E0C3A" w:rsidRDefault="008F7EFB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</w:t>
            </w:r>
            <w:r w:rsidR="00570070" w:rsidRPr="00570070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egar uma foto de acordo com cada uma das categorias (com link de referência) + explicação breve "O que é a cultura geek?"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1FC7C78D" w14:textId="32FF39E3" w:rsidR="000E0C3A" w:rsidRPr="000E0C3A" w:rsidRDefault="00570070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u w:val="single"/>
                <w:lang w:val="pt-BR" w:eastAsia="pt-BR"/>
              </w:rPr>
              <w:t>Arthur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1A8A1C8B" w14:textId="24ACEFD8" w:rsidR="000E0C3A" w:rsidRPr="000E0C3A" w:rsidRDefault="00570070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07/09 – 09/09</w:t>
            </w:r>
          </w:p>
        </w:tc>
      </w:tr>
      <w:tr w:rsidR="000E0C3A" w:rsidRPr="000E0C3A" w14:paraId="45739FC0" w14:textId="77777777" w:rsidTr="00646A48">
        <w:trPr>
          <w:trHeight w:val="61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FE6FD" w14:textId="2AB15432" w:rsidR="000E0C3A" w:rsidRPr="000E0C3A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telaInicial</w:t>
            </w:r>
            <w:proofErr w:type="spellEnd"/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702EF" w14:textId="5D72E2E0" w:rsidR="000E0C3A" w:rsidRPr="000E0C3A" w:rsidRDefault="008F7EFB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F</w:t>
            </w:r>
            <w:r w:rsidR="00570070" w:rsidRPr="00570070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azer o slide com as fotos + design inicial (sujeito a alterações)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6728" w14:textId="449483E8" w:rsidR="000E0C3A" w:rsidRPr="000E0C3A" w:rsidRDefault="00570070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Isabela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DD7F" w14:textId="40CB0AE4" w:rsidR="000E0C3A" w:rsidRPr="000E0C3A" w:rsidRDefault="00570070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07/09 – 09/09</w:t>
            </w:r>
          </w:p>
        </w:tc>
      </w:tr>
      <w:tr w:rsidR="007342EB" w:rsidRPr="000E0C3A" w14:paraId="5914DFFF" w14:textId="77777777" w:rsidTr="00646A48">
        <w:trPr>
          <w:trHeight w:val="61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D6521" w14:textId="72C9CAC8" w:rsidR="007342EB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telaInicial</w:t>
            </w:r>
            <w:proofErr w:type="spellEnd"/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D7E67" w14:textId="37DC5C88" w:rsidR="007342EB" w:rsidRDefault="008F7EFB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B</w:t>
            </w:r>
            <w:r w:rsidRPr="008F7EFB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ack e front-</w:t>
            </w:r>
            <w:proofErr w:type="spellStart"/>
            <w:r w:rsidRPr="008F7EFB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end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6FFFA" w14:textId="072CB546" w:rsidR="007342EB" w:rsidRPr="000E0C3A" w:rsidRDefault="00EF2FF5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Ana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6C308" w14:textId="3C484C89" w:rsidR="007342EB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09/09 – 11/09</w:t>
            </w:r>
          </w:p>
        </w:tc>
      </w:tr>
      <w:tr w:rsidR="0042500D" w:rsidRPr="000E0C3A" w14:paraId="47D59A4F" w14:textId="77777777" w:rsidTr="00646A48">
        <w:trPr>
          <w:trHeight w:val="61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D781" w14:textId="6E43D73A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telaInicial</w:t>
            </w:r>
            <w:proofErr w:type="spellEnd"/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01FBD" w14:textId="0BB37F4A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B</w:t>
            </w:r>
            <w:r w:rsidRPr="008F7EFB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ack e front-</w:t>
            </w:r>
            <w:proofErr w:type="spellStart"/>
            <w:r w:rsidRPr="008F7EFB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end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E987C" w14:textId="1824D407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Henrique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CAC94" w14:textId="7F489CD0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09/09 – 11/09</w:t>
            </w:r>
          </w:p>
        </w:tc>
      </w:tr>
      <w:tr w:rsidR="0042500D" w:rsidRPr="000E0C3A" w14:paraId="04A409E9" w14:textId="77777777" w:rsidTr="00646A48">
        <w:trPr>
          <w:trHeight w:val="61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B17E8" w14:textId="39AF97A9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Categorias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0F66C" w14:textId="370E54ED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</w:t>
            </w:r>
            <w:r w:rsidRPr="0042500D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xplicar brevemente todas as categorias </w:t>
            </w:r>
            <w:proofErr w:type="spellStart"/>
            <w:r w:rsidRPr="0042500D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ex</w:t>
            </w:r>
            <w:proofErr w:type="spellEnd"/>
            <w:r w:rsidRPr="0042500D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: "O que são filmes geek?"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A7098" w14:textId="04F1B501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Arthur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E2526" w14:textId="2A507A36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12/09 – 14/09</w:t>
            </w:r>
          </w:p>
        </w:tc>
      </w:tr>
      <w:tr w:rsidR="0042500D" w:rsidRPr="000E0C3A" w14:paraId="5793A368" w14:textId="77777777" w:rsidTr="00646A48">
        <w:trPr>
          <w:trHeight w:val="61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D027" w14:textId="2F1AF0CF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Categorias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1412F" w14:textId="7DED1C87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D</w:t>
            </w:r>
            <w:r w:rsidRPr="0042500D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esign oficial da página inicial + design inicial da página de categorias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E79D3" w14:textId="685A86A2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Isabela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44DA6" w14:textId="139B6DB0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12/09 – 14/09</w:t>
            </w:r>
          </w:p>
        </w:tc>
      </w:tr>
      <w:tr w:rsidR="0042500D" w:rsidRPr="000E0C3A" w14:paraId="78D0CB2C" w14:textId="77777777" w:rsidTr="00646A48">
        <w:trPr>
          <w:trHeight w:val="61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27E3A" w14:textId="4E062232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Categorias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14C1D" w14:textId="27C858C5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Li</w:t>
            </w:r>
            <w:r w:rsidRPr="0042500D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nkar as categorias com páginas específicas para cada uma delas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1D499" w14:textId="7011440D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Ana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59FD0" w14:textId="4690F6DD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15/09 – 17/09</w:t>
            </w:r>
          </w:p>
        </w:tc>
      </w:tr>
      <w:tr w:rsidR="0042500D" w:rsidRPr="000E0C3A" w14:paraId="2ED2646B" w14:textId="77777777" w:rsidTr="00646A48">
        <w:trPr>
          <w:trHeight w:val="61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9DE2C" w14:textId="0FA226B9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Categorias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D2169" w14:textId="61FC2DD9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</w:t>
            </w:r>
            <w:r w:rsidRPr="0042500D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ss</w:t>
            </w:r>
            <w:proofErr w:type="spellEnd"/>
            <w:r w:rsidRPr="0042500D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 de acordo com o design inicial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7BAC6" w14:textId="1A9574FD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Henrique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4FAB2" w14:textId="48CD3730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17/09 – 18/09</w:t>
            </w:r>
          </w:p>
        </w:tc>
      </w:tr>
      <w:tr w:rsidR="0042500D" w:rsidRPr="000E0C3A" w14:paraId="2FF912B2" w14:textId="77777777" w:rsidTr="00646A48">
        <w:trPr>
          <w:trHeight w:val="61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CB3D6" w14:textId="4B96A5C6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Extensões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BD150" w14:textId="44D63DBF" w:rsidR="0042500D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L</w:t>
            </w:r>
            <w:r w:rsidRPr="00646A48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ançamentos do ano de 2022 e 2023 nas categorias pedidas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9C939" w14:textId="4CDD675C" w:rsidR="0042500D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Arthur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968DF" w14:textId="6570B591" w:rsidR="0042500D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 w:rsidRPr="00646A48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19/09 - 21/09</w:t>
            </w:r>
          </w:p>
        </w:tc>
      </w:tr>
      <w:tr w:rsidR="0042500D" w:rsidRPr="000E0C3A" w14:paraId="23066299" w14:textId="77777777" w:rsidTr="00646A48">
        <w:trPr>
          <w:trHeight w:val="61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B0E6E" w14:textId="466D5503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Extensões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53F4B" w14:textId="27BCBE1C" w:rsidR="0042500D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D</w:t>
            </w:r>
            <w:r w:rsidRPr="00646A48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esign oficial da 2ª sprint + design para as extensões pedidas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A0CF8" w14:textId="0F549B68" w:rsidR="0042500D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Isabela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04F12" w14:textId="76D8E57F" w:rsidR="0042500D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 w:rsidRPr="00646A48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19/09 - 21/09</w:t>
            </w:r>
          </w:p>
        </w:tc>
      </w:tr>
      <w:tr w:rsidR="0042500D" w:rsidRPr="000E0C3A" w14:paraId="47E66F2B" w14:textId="77777777" w:rsidTr="00646A48">
        <w:trPr>
          <w:trHeight w:val="61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9E267" w14:textId="3A8B137B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Extensões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F58B0" w14:textId="33107CA5" w:rsidR="0042500D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B</w:t>
            </w:r>
            <w:r w:rsidRPr="00646A48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ack e front-</w:t>
            </w:r>
            <w:proofErr w:type="spellStart"/>
            <w:r w:rsidRPr="00646A48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end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A5EE2" w14:textId="5AF1279E" w:rsidR="0042500D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Ana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6E330" w14:textId="69355001" w:rsidR="0042500D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 w:rsidRPr="00646A48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23/09 - 25/09</w:t>
            </w:r>
          </w:p>
        </w:tc>
      </w:tr>
      <w:tr w:rsidR="0042500D" w:rsidRPr="000E0C3A" w14:paraId="30BA3508" w14:textId="77777777" w:rsidTr="00646A48">
        <w:trPr>
          <w:trHeight w:val="61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9CC8A" w14:textId="763B1370" w:rsidR="0042500D" w:rsidRDefault="0042500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Extensões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8A312" w14:textId="505A8D45" w:rsidR="0042500D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B</w:t>
            </w:r>
            <w:r w:rsidRPr="00646A48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ack e front-</w:t>
            </w:r>
            <w:proofErr w:type="spellStart"/>
            <w:r w:rsidRPr="00646A48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end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4DAAF" w14:textId="4A159C99" w:rsidR="0042500D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Henrique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629B1" w14:textId="0A6072E5" w:rsidR="0042500D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 w:rsidRPr="00646A48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23/09 - 25/09</w:t>
            </w:r>
          </w:p>
        </w:tc>
      </w:tr>
      <w:tr w:rsidR="00646A48" w:rsidRPr="000E0C3A" w14:paraId="595ECB59" w14:textId="77777777" w:rsidTr="00646A48">
        <w:trPr>
          <w:trHeight w:val="61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1BCA1" w14:textId="4B51420B" w:rsidR="00646A48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Extensões2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E28CE" w14:textId="02AEC0D1" w:rsidR="00646A48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L</w:t>
            </w:r>
            <w:r w:rsidRPr="00646A48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ançamentos do ano de 2022 e 2023 nas categorias pedida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04924" w14:textId="6EB5F31B" w:rsidR="00646A48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Arthur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CFE9" w14:textId="521491EB" w:rsidR="00646A48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 w:rsidRPr="00646A48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26/09 - 29/09</w:t>
            </w:r>
          </w:p>
        </w:tc>
      </w:tr>
      <w:tr w:rsidR="00646A48" w:rsidRPr="000E0C3A" w14:paraId="0C5FB6B5" w14:textId="77777777" w:rsidTr="00646A48">
        <w:trPr>
          <w:trHeight w:val="61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A21AF" w14:textId="5682BEA1" w:rsidR="00646A48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Extensões2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AF631" w14:textId="6D437B2F" w:rsidR="00646A48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D</w:t>
            </w:r>
            <w:r w:rsidRPr="00646A48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esign oficial da 3ª sprint + design para as extensões pedidas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37172" w14:textId="6397C742" w:rsidR="00646A48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Isabela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3EC5D" w14:textId="5894E9B6" w:rsidR="00646A48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 w:rsidRPr="00646A48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26/09 - 29/09</w:t>
            </w:r>
          </w:p>
        </w:tc>
      </w:tr>
      <w:tr w:rsidR="00646A48" w:rsidRPr="000E0C3A" w14:paraId="45F70368" w14:textId="77777777" w:rsidTr="00646A48">
        <w:trPr>
          <w:trHeight w:val="61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37B72" w14:textId="5B9D4DC1" w:rsidR="00646A48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Extensões2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3A752" w14:textId="134F779B" w:rsidR="00646A48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B</w:t>
            </w:r>
            <w:r w:rsidRPr="00646A48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ack e front-</w:t>
            </w:r>
            <w:proofErr w:type="spellStart"/>
            <w:r w:rsidRPr="00646A48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end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6C5A3" w14:textId="5289B262" w:rsidR="00646A48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Ana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8D7AE" w14:textId="2FB7CEB6" w:rsidR="00646A48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 w:rsidRPr="00646A48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30/09 - 03/10</w:t>
            </w:r>
          </w:p>
        </w:tc>
      </w:tr>
      <w:tr w:rsidR="00646A48" w:rsidRPr="000E0C3A" w14:paraId="6BC1B13F" w14:textId="77777777" w:rsidTr="00646A48">
        <w:trPr>
          <w:trHeight w:val="61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2CE13" w14:textId="0EC6703D" w:rsidR="00646A48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Extensões2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88C6B" w14:textId="68C822A6" w:rsidR="00646A48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B</w:t>
            </w:r>
            <w:r w:rsidRPr="00646A48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ack e front-</w:t>
            </w:r>
            <w:proofErr w:type="spellStart"/>
            <w:r w:rsidRPr="00646A48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end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F8C5B" w14:textId="4B2BAE91" w:rsidR="00646A48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Henrique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874B2" w14:textId="40135489" w:rsidR="00646A48" w:rsidRDefault="00646A48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 w:rsidRPr="00646A48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30/09 - 03/10</w:t>
            </w:r>
          </w:p>
        </w:tc>
      </w:tr>
    </w:tbl>
    <w:p w14:paraId="4E7F158D" w14:textId="77777777" w:rsidR="006621C7" w:rsidRPr="00C50515" w:rsidRDefault="006621C7">
      <w:pPr>
        <w:rPr>
          <w:rFonts w:ascii="Segoe UI" w:hAnsi="Segoe UI" w:cs="Segoe UI"/>
          <w:lang w:val="pt-BR"/>
        </w:rPr>
      </w:pPr>
    </w:p>
    <w:sectPr w:rsidR="006621C7" w:rsidRPr="00C50515" w:rsidSect="00C50515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35BF9" w14:textId="77777777" w:rsidR="00561C20" w:rsidRDefault="00561C20" w:rsidP="00E32EEA">
      <w:pPr>
        <w:spacing w:after="0" w:line="240" w:lineRule="auto"/>
      </w:pPr>
      <w:r>
        <w:separator/>
      </w:r>
    </w:p>
  </w:endnote>
  <w:endnote w:type="continuationSeparator" w:id="0">
    <w:p w14:paraId="61C24CAE" w14:textId="77777777" w:rsidR="00561C20" w:rsidRDefault="00561C20" w:rsidP="00E32EEA">
      <w:pPr>
        <w:spacing w:after="0" w:line="240" w:lineRule="auto"/>
      </w:pPr>
      <w:r>
        <w:continuationSeparator/>
      </w:r>
    </w:p>
  </w:endnote>
  <w:endnote w:type="continuationNotice" w:id="1">
    <w:p w14:paraId="2A466426" w14:textId="77777777" w:rsidR="00561C20" w:rsidRDefault="00561C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AA322" w14:textId="77777777" w:rsidR="00561C20" w:rsidRDefault="00561C20" w:rsidP="00E32EEA">
      <w:pPr>
        <w:spacing w:after="0" w:line="240" w:lineRule="auto"/>
      </w:pPr>
      <w:r>
        <w:separator/>
      </w:r>
    </w:p>
  </w:footnote>
  <w:footnote w:type="continuationSeparator" w:id="0">
    <w:p w14:paraId="23BD2865" w14:textId="77777777" w:rsidR="00561C20" w:rsidRDefault="00561C20" w:rsidP="00E32EEA">
      <w:pPr>
        <w:spacing w:after="0" w:line="240" w:lineRule="auto"/>
      </w:pPr>
      <w:r>
        <w:continuationSeparator/>
      </w:r>
    </w:p>
  </w:footnote>
  <w:footnote w:type="continuationNotice" w:id="1">
    <w:p w14:paraId="29670B17" w14:textId="77777777" w:rsidR="00561C20" w:rsidRDefault="00561C2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3A"/>
    <w:rsid w:val="00002828"/>
    <w:rsid w:val="000213FB"/>
    <w:rsid w:val="00061373"/>
    <w:rsid w:val="000E0C3A"/>
    <w:rsid w:val="000E15EB"/>
    <w:rsid w:val="00131A00"/>
    <w:rsid w:val="00190564"/>
    <w:rsid w:val="00291026"/>
    <w:rsid w:val="00397814"/>
    <w:rsid w:val="003B56B7"/>
    <w:rsid w:val="003C06EB"/>
    <w:rsid w:val="0042500D"/>
    <w:rsid w:val="004F05AF"/>
    <w:rsid w:val="00531BDB"/>
    <w:rsid w:val="005360B6"/>
    <w:rsid w:val="00553CA1"/>
    <w:rsid w:val="00561C20"/>
    <w:rsid w:val="00563DA2"/>
    <w:rsid w:val="00570070"/>
    <w:rsid w:val="00595008"/>
    <w:rsid w:val="00646A48"/>
    <w:rsid w:val="006621C7"/>
    <w:rsid w:val="006C3150"/>
    <w:rsid w:val="006C3412"/>
    <w:rsid w:val="007342EB"/>
    <w:rsid w:val="00757863"/>
    <w:rsid w:val="00886B5E"/>
    <w:rsid w:val="008D1197"/>
    <w:rsid w:val="008D2C2D"/>
    <w:rsid w:val="008F7EFB"/>
    <w:rsid w:val="009536E3"/>
    <w:rsid w:val="009E73A7"/>
    <w:rsid w:val="009F6BA9"/>
    <w:rsid w:val="00A15C29"/>
    <w:rsid w:val="00A66E7A"/>
    <w:rsid w:val="00B16ED9"/>
    <w:rsid w:val="00B32FFC"/>
    <w:rsid w:val="00B77A95"/>
    <w:rsid w:val="00B8515D"/>
    <w:rsid w:val="00BA5452"/>
    <w:rsid w:val="00C4076A"/>
    <w:rsid w:val="00C50515"/>
    <w:rsid w:val="00E32EEA"/>
    <w:rsid w:val="00EE3F47"/>
    <w:rsid w:val="00EF2FF5"/>
    <w:rsid w:val="00F269CD"/>
    <w:rsid w:val="00F812D0"/>
    <w:rsid w:val="00FE6C05"/>
    <w:rsid w:val="1F031996"/>
    <w:rsid w:val="4F5B8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A6336C"/>
  <w15:chartTrackingRefBased/>
  <w15:docId w15:val="{0F290915-409A-4C07-9FCF-6E31A0A2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1C7"/>
  </w:style>
  <w:style w:type="paragraph" w:styleId="Ttulo1">
    <w:name w:val="heading 1"/>
    <w:basedOn w:val="Normal"/>
    <w:link w:val="Ttulo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tulo">
    <w:name w:val="Title"/>
    <w:basedOn w:val="Normal"/>
    <w:link w:val="Ttulo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TextodoEspaoReservado">
    <w:name w:val="Placeholder Text"/>
    <w:basedOn w:val="Fontepargpadro"/>
    <w:uiPriority w:val="99"/>
    <w:semiHidden/>
    <w:rsid w:val="00F812D0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F812D0"/>
    <w:rPr>
      <w:rFonts w:eastAsiaTheme="majorEastAsia" w:cstheme="majorBidi"/>
      <w:sz w:val="20"/>
      <w:szCs w:val="26"/>
    </w:rPr>
  </w:style>
  <w:style w:type="paragraph" w:styleId="Cabealho">
    <w:name w:val="header"/>
    <w:basedOn w:val="Normal"/>
    <w:link w:val="CabealhoChar"/>
    <w:uiPriority w:val="99"/>
    <w:semiHidden/>
    <w:unhideWhenUsed/>
    <w:rsid w:val="00553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53CA1"/>
  </w:style>
  <w:style w:type="paragraph" w:styleId="Rodap">
    <w:name w:val="footer"/>
    <w:basedOn w:val="Normal"/>
    <w:link w:val="RodapChar"/>
    <w:uiPriority w:val="99"/>
    <w:semiHidden/>
    <w:unhideWhenUsed/>
    <w:rsid w:val="00553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53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5-Professor\AppData\Roaming\Microsoft\Templates\Anota&#231;&#245;es%20da%20apresenta&#231;&#227;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45c0f7-bc92-4a1b-85cd-65f9de71d631">
      <Terms xmlns="http://schemas.microsoft.com/office/infopath/2007/PartnerControls"/>
    </lcf76f155ced4ddcb4097134ff3c332f>
    <TaxCatchAll xmlns="e4158854-e269-4fd9-ba2b-e46daaef74c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9D32BAE7412419F6D6E029EB11EE1" ma:contentTypeVersion="10" ma:contentTypeDescription="Crie um novo documento." ma:contentTypeScope="" ma:versionID="4992336bb3f0c3f344c58f0eff436b8c">
  <xsd:schema xmlns:xsd="http://www.w3.org/2001/XMLSchema" xmlns:xs="http://www.w3.org/2001/XMLSchema" xmlns:p="http://schemas.microsoft.com/office/2006/metadata/properties" xmlns:ns2="2145c0f7-bc92-4a1b-85cd-65f9de71d631" xmlns:ns3="e4158854-e269-4fd9-ba2b-e46daaef74ca" targetNamespace="http://schemas.microsoft.com/office/2006/metadata/properties" ma:root="true" ma:fieldsID="4c56ffae09bcdea967f00c46b1a163d1" ns2:_="" ns3:_="">
    <xsd:import namespace="2145c0f7-bc92-4a1b-85cd-65f9de71d631"/>
    <xsd:import namespace="e4158854-e269-4fd9-ba2b-e46daaef7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5c0f7-bc92-4a1b-85cd-65f9de71d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58854-e269-4fd9-ba2b-e46daaef74c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fc153b6-69eb-48f3-b6a9-6b3837fd9877}" ma:internalName="TaxCatchAll" ma:showField="CatchAllData" ma:web="e4158854-e269-4fd9-ba2b-e46daaef74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2145c0f7-bc92-4a1b-85cd-65f9de71d631"/>
    <ds:schemaRef ds:uri="e4158854-e269-4fd9-ba2b-e46daaef74ca"/>
  </ds:schemaRefs>
</ds:datastoreItem>
</file>

<file path=customXml/itemProps2.xml><?xml version="1.0" encoding="utf-8"?>
<ds:datastoreItem xmlns:ds="http://schemas.openxmlformats.org/officeDocument/2006/customXml" ds:itemID="{CFF51CFF-C585-4271-A161-56E5111BC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5c0f7-bc92-4a1b-85cd-65f9de71d631"/>
    <ds:schemaRef ds:uri="e4158854-e269-4fd9-ba2b-e46daaef74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Anotações da apresentação</Template>
  <TotalTime>3</TotalTime>
  <Pages>2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Lab5-Professor</dc:creator>
  <cp:keywords/>
  <dc:description/>
  <cp:lastModifiedBy>HENRIQUE RODRIGUES BARBOSA</cp:lastModifiedBy>
  <cp:revision>2</cp:revision>
  <dcterms:created xsi:type="dcterms:W3CDTF">2022-09-07T21:36:00Z</dcterms:created>
  <dcterms:modified xsi:type="dcterms:W3CDTF">2022-09-07T21:36:00Z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0x0101002A39D32BAE7412419F6D6E029EB11EE1</vt:lpwstr>
  </property>
  <property fmtid="{D5CDD505-2E9C-101B-9397-08002B2CF9AE}" pid="3" name="MediaServiceImageTags">
    <vt:lpwstr/>
  </property>
</Properties>
</file>